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ECCC1" w14:textId="50B97B9C" w:rsidR="009C4C2A" w:rsidRPr="00293282" w:rsidRDefault="00ED4CA6" w:rsidP="007E3DA2">
      <w:pPr>
        <w:pStyle w:val="ContactInfo"/>
      </w:pPr>
      <w:r>
        <w:rPr>
          <w:rStyle w:val="Emphasis"/>
        </w:rPr>
        <w:t>cynthia.alanis917@gmail.com</w:t>
      </w:r>
      <w:r w:rsidR="007E3DA2">
        <w:br/>
      </w:r>
      <w:r>
        <w:t>714-277-7866</w:t>
      </w:r>
    </w:p>
    <w:p w14:paraId="74E1EA7E" w14:textId="02804C7A" w:rsidR="009C4C2A" w:rsidRPr="00293282" w:rsidRDefault="00000000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05299961FA3D394E9D40E1D572BEF06A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Content>
          <w:r w:rsidR="00717FFC">
            <w:t>cynthia alanis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ED4CA6" w:rsidRPr="00293282" w14:paraId="7AC6DAF7" w14:textId="77777777" w:rsidTr="3D49AB97">
        <w:tc>
          <w:tcPr>
            <w:tcW w:w="1981" w:type="dxa"/>
          </w:tcPr>
          <w:p w14:paraId="19EDD092" w14:textId="3475C30F" w:rsidR="00ED4CA6" w:rsidRPr="00293282" w:rsidRDefault="00ED4CA6" w:rsidP="00ED4CA6">
            <w:pPr>
              <w:pStyle w:val="Heading1"/>
            </w:pPr>
            <w:r>
              <w:t>skills &amp; abilities</w:t>
            </w:r>
          </w:p>
        </w:tc>
        <w:tc>
          <w:tcPr>
            <w:tcW w:w="8099" w:type="dxa"/>
            <w:tcMar>
              <w:left w:w="274" w:type="dxa"/>
            </w:tcMar>
          </w:tcPr>
          <w:p w14:paraId="2C8462F4" w14:textId="77777777" w:rsidR="00ED4CA6" w:rsidRDefault="00ED4CA6" w:rsidP="00ED4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val="single" w:color="000000"/>
              </w:rPr>
              <w:t>Languages</w:t>
            </w:r>
            <w:r>
              <w:rPr>
                <w:rFonts w:ascii="Arial" w:hAnsi="Arial" w:cs="Arial"/>
                <w:color w:val="000000"/>
                <w:u w:color="000000"/>
              </w:rPr>
              <w:t>: JavaScript, HTML, CSS, Python, SQL, Java, Mongo / Mongoose, JSON, EJS</w:t>
            </w:r>
          </w:p>
          <w:p w14:paraId="6DD4E7DB" w14:textId="77777777" w:rsidR="00ED4CA6" w:rsidRDefault="00ED4CA6" w:rsidP="00ED4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val="single" w:color="000000"/>
              </w:rPr>
              <w:t>Libraries and Framework</w:t>
            </w:r>
            <w:r>
              <w:rPr>
                <w:rFonts w:ascii="Arial" w:hAnsi="Arial" w:cs="Arial"/>
                <w:color w:val="000000"/>
                <w:u w:color="000000"/>
              </w:rPr>
              <w:t>s: React, React Native, Express.js, Node.js, Django, Bootstrap</w:t>
            </w:r>
          </w:p>
          <w:p w14:paraId="1BCFA5C3" w14:textId="77777777" w:rsidR="00ED4CA6" w:rsidRDefault="00ED4CA6" w:rsidP="00ED4CA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u w:color="000000"/>
              </w:rPr>
            </w:pPr>
            <w:r>
              <w:rPr>
                <w:rFonts w:ascii="Arial" w:hAnsi="Arial" w:cs="Arial"/>
                <w:color w:val="000000"/>
                <w:u w:val="single" w:color="000000"/>
              </w:rPr>
              <w:t>Database</w:t>
            </w:r>
            <w:r>
              <w:rPr>
                <w:rFonts w:ascii="Arial" w:hAnsi="Arial" w:cs="Arial"/>
                <w:color w:val="000000"/>
                <w:u w:color="000000"/>
              </w:rPr>
              <w:t>: PostgreSQL, MongoDB</w:t>
            </w:r>
          </w:p>
          <w:p w14:paraId="3B34FC7B" w14:textId="7C2B6D19" w:rsidR="00ED4CA6" w:rsidRPr="00293282" w:rsidRDefault="00ED4CA6" w:rsidP="00ED4CA6">
            <w:r>
              <w:rPr>
                <w:rFonts w:ascii="Arial" w:hAnsi="Arial" w:cs="Arial"/>
                <w:color w:val="000000"/>
                <w:u w:val="single" w:color="000000"/>
              </w:rPr>
              <w:t>Other</w:t>
            </w:r>
            <w:r>
              <w:rPr>
                <w:rFonts w:ascii="Arial" w:hAnsi="Arial" w:cs="Arial"/>
                <w:color w:val="000000"/>
                <w:u w:color="000000"/>
              </w:rPr>
              <w:t xml:space="preserve">: RESTful Routing, JSON </w:t>
            </w:r>
            <w:r w:rsidR="0037022B">
              <w:rPr>
                <w:rFonts w:ascii="Arial" w:hAnsi="Arial" w:cs="Arial"/>
                <w:color w:val="000000"/>
                <w:u w:color="000000"/>
              </w:rPr>
              <w:t>API</w:t>
            </w:r>
            <w:r>
              <w:rPr>
                <w:rFonts w:ascii="Arial" w:hAnsi="Arial" w:cs="Arial"/>
                <w:color w:val="000000"/>
                <w:u w:color="000000"/>
              </w:rPr>
              <w:t>, MERN stack, Postman, Git / GitHub</w:t>
            </w:r>
          </w:p>
        </w:tc>
      </w:tr>
      <w:tr w:rsidR="00ED4CA6" w:rsidRPr="00293282" w14:paraId="56EF9703" w14:textId="77777777" w:rsidTr="3D49AB97">
        <w:tc>
          <w:tcPr>
            <w:tcW w:w="1981" w:type="dxa"/>
          </w:tcPr>
          <w:p w14:paraId="2EF77528" w14:textId="77777777" w:rsidR="00427146" w:rsidRDefault="00427146" w:rsidP="00ED4CA6">
            <w:pPr>
              <w:pStyle w:val="Heading1"/>
            </w:pPr>
            <w:r>
              <w:t>professional</w:t>
            </w:r>
          </w:p>
          <w:p w14:paraId="39CB1F3B" w14:textId="06793B3F" w:rsidR="00ED4CA6" w:rsidRPr="00293282" w:rsidRDefault="00427146" w:rsidP="00427146">
            <w:pPr>
              <w:pStyle w:val="Heading1"/>
              <w:jc w:val="left"/>
            </w:pPr>
            <w:r>
              <w:t xml:space="preserve">         experience</w:t>
            </w:r>
          </w:p>
        </w:tc>
        <w:tc>
          <w:tcPr>
            <w:tcW w:w="8099" w:type="dxa"/>
            <w:tcMar>
              <w:left w:w="274" w:type="dxa"/>
            </w:tcMar>
          </w:tcPr>
          <w:p w14:paraId="0D62D36A" w14:textId="77777777" w:rsidR="00427146" w:rsidRDefault="00427146" w:rsidP="0042714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Formaline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</w:rPr>
              <w:t xml:space="preserve"> Design and Construction</w:t>
            </w:r>
            <w:r>
              <w:rPr>
                <w:rFonts w:ascii="Arial" w:hAnsi="Arial" w:cs="Arial"/>
                <w:color w:val="000000"/>
              </w:rPr>
              <w:t>, Fountain Valley, CA</w:t>
            </w:r>
            <w:r>
              <w:rPr>
                <w:rFonts w:ascii="Arial" w:hAnsi="Arial" w:cs="Arial"/>
                <w:b/>
                <w:bCs/>
                <w:color w:val="000000"/>
              </w:rPr>
              <w:tab/>
            </w:r>
          </w:p>
          <w:p w14:paraId="5623C829" w14:textId="5DCFF124" w:rsidR="00427146" w:rsidRDefault="00427146" w:rsidP="0042714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December 2022 - Present</w:t>
            </w:r>
          </w:p>
          <w:p w14:paraId="35C2B858" w14:textId="04CA8EC0" w:rsidR="00427146" w:rsidRPr="005C4B76" w:rsidRDefault="00427146" w:rsidP="00427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5C4B76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Front-end Developer - HTML, CSS, JavaScript </w:t>
            </w:r>
          </w:p>
          <w:p w14:paraId="0A26CD95" w14:textId="40FBA803" w:rsidR="00427146" w:rsidRDefault="00427146" w:rsidP="00427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5C4B76">
              <w:rPr>
                <w:rFonts w:ascii="Arial" w:hAnsi="Arial" w:cs="Arial"/>
                <w:b/>
                <w:bCs/>
                <w:i/>
                <w:iCs/>
                <w:color w:val="000000"/>
              </w:rPr>
              <w:t>Live Site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| </w:t>
            </w:r>
            <w:hyperlink r:id="rId8" w:history="1">
              <w:r w:rsidRPr="001C7ADB">
                <w:rPr>
                  <w:rStyle w:val="Hyperlink"/>
                  <w:rFonts w:ascii="Arial" w:hAnsi="Arial" w:cs="Arial"/>
                  <w:i/>
                  <w:iCs/>
                </w:rPr>
                <w:t>https://formaline-design.netlify.app/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</w:p>
          <w:p w14:paraId="04238B31" w14:textId="77777777" w:rsidR="00427146" w:rsidRDefault="00427146" w:rsidP="0042714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</w:p>
          <w:p w14:paraId="0DA976CB" w14:textId="36ED616C" w:rsidR="00427146" w:rsidRPr="00427146" w:rsidRDefault="00427146" w:rsidP="00427146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27146">
              <w:rPr>
                <w:rFonts w:ascii="Arial" w:hAnsi="Arial" w:cs="Arial"/>
                <w:color w:val="000000"/>
              </w:rPr>
              <w:t>Leveraged Vanilla JavaScript, CSS3, HTML5, with partials to organize and display the visual aspects.</w:t>
            </w:r>
          </w:p>
          <w:p w14:paraId="393EFCEC" w14:textId="51B11BDC" w:rsidR="00427146" w:rsidRPr="00427146" w:rsidRDefault="00427146" w:rsidP="00427146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27146">
              <w:rPr>
                <w:rFonts w:ascii="Arial" w:hAnsi="Arial" w:cs="Arial"/>
                <w:color w:val="000000"/>
              </w:rPr>
              <w:t xml:space="preserve">Wireframed and planned UI design of application using </w:t>
            </w:r>
            <w:proofErr w:type="spellStart"/>
            <w:r w:rsidR="00A309D0" w:rsidRPr="00427146">
              <w:rPr>
                <w:rFonts w:ascii="Arial" w:hAnsi="Arial" w:cs="Arial"/>
                <w:color w:val="000000"/>
              </w:rPr>
              <w:t>Excalidraw</w:t>
            </w:r>
            <w:proofErr w:type="spellEnd"/>
            <w:r w:rsidR="00A309D0" w:rsidRPr="00427146">
              <w:rPr>
                <w:rFonts w:ascii="Arial" w:hAnsi="Arial" w:cs="Arial"/>
                <w:color w:val="000000"/>
              </w:rPr>
              <w:t xml:space="preserve"> and</w:t>
            </w:r>
            <w:r w:rsidRPr="00427146">
              <w:rPr>
                <w:rFonts w:ascii="Arial" w:hAnsi="Arial" w:cs="Arial"/>
                <w:color w:val="000000"/>
              </w:rPr>
              <w:t xml:space="preserve"> created a database of images using Canva.</w:t>
            </w:r>
          </w:p>
          <w:p w14:paraId="4079C5E5" w14:textId="7A921CD0" w:rsidR="00427146" w:rsidRPr="00427146" w:rsidRDefault="00427146" w:rsidP="00427146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427146">
              <w:rPr>
                <w:rFonts w:ascii="Arial" w:hAnsi="Arial" w:cs="Arial"/>
                <w:color w:val="000000"/>
              </w:rPr>
              <w:t>Utilized Git control during the production of the application with frequent commits until deployment.</w:t>
            </w:r>
          </w:p>
          <w:p w14:paraId="1AA9CC11" w14:textId="34BA2BDD" w:rsidR="00427146" w:rsidRPr="00427146" w:rsidRDefault="00427146" w:rsidP="00427146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427146">
              <w:rPr>
                <w:rFonts w:ascii="Arial" w:hAnsi="Arial" w:cs="Arial"/>
                <w:color w:val="000000"/>
              </w:rPr>
              <w:t>Display creativity when developing the website.</w:t>
            </w:r>
          </w:p>
          <w:p w14:paraId="79F213D4" w14:textId="23553B1D" w:rsidR="00ED4CA6" w:rsidRPr="00293282" w:rsidRDefault="00ED4CA6" w:rsidP="00427146">
            <w:pPr>
              <w:pStyle w:val="ListParagraph"/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D4CA6" w:rsidRPr="00293282" w14:paraId="48700ADC" w14:textId="77777777" w:rsidTr="3D49AB97">
        <w:tc>
          <w:tcPr>
            <w:tcW w:w="1981" w:type="dxa"/>
          </w:tcPr>
          <w:p w14:paraId="4081369D" w14:textId="1773C708" w:rsidR="00ED4CA6" w:rsidRPr="00293282" w:rsidRDefault="00ED4CA6" w:rsidP="00ED4CA6">
            <w:pPr>
              <w:pStyle w:val="Heading1"/>
            </w:pPr>
            <w:r>
              <w:t xml:space="preserve">software engineering projects </w:t>
            </w:r>
          </w:p>
        </w:tc>
        <w:tc>
          <w:tcPr>
            <w:tcW w:w="8099" w:type="dxa"/>
            <w:tcMar>
              <w:left w:w="274" w:type="dxa"/>
            </w:tcMar>
          </w:tcPr>
          <w:p w14:paraId="419A81B4" w14:textId="14243665" w:rsidR="00ED4CA6" w:rsidRPr="00717FFC" w:rsidRDefault="00ED4CA6" w:rsidP="00ED4CA6">
            <w:pPr>
              <w:pStyle w:val="Heading2"/>
              <w:rPr>
                <w:b w:val="0"/>
                <w:bCs w:val="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</w:rPr>
              <w:t xml:space="preserve">Software Engineering Immersive </w:t>
            </w:r>
            <w:r>
              <w:rPr>
                <w:rFonts w:ascii="Arial" w:hAnsi="Arial" w:cs="Arial"/>
                <w:color w:val="000000"/>
              </w:rPr>
              <w:t xml:space="preserve">| </w:t>
            </w:r>
            <w:r w:rsidRPr="00717FFC">
              <w:rPr>
                <w:rFonts w:ascii="Arial" w:hAnsi="Arial" w:cs="Arial"/>
                <w:b w:val="0"/>
                <w:bCs w:val="0"/>
                <w:i/>
                <w:iCs/>
                <w:color w:val="000000"/>
              </w:rPr>
              <w:t>General Assembly | Remote</w:t>
            </w:r>
            <w:r w:rsidRPr="00717FFC">
              <w:rPr>
                <w:rFonts w:ascii="Arial" w:hAnsi="Arial" w:cs="Arial"/>
                <w:b w:val="0"/>
                <w:bCs w:val="0"/>
                <w:color w:val="000000"/>
              </w:rPr>
              <w:t xml:space="preserve"> August 2022 - March 2023</w:t>
            </w:r>
          </w:p>
          <w:p w14:paraId="76BD78CB" w14:textId="77777777" w:rsidR="00427146" w:rsidRPr="005C4B76" w:rsidRDefault="00ED4CA6" w:rsidP="00427146">
            <w:pPr>
              <w:spacing w:after="0" w:line="240" w:lineRule="auto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5C4B76">
              <w:rPr>
                <w:rFonts w:ascii="Arial" w:hAnsi="Arial" w:cs="Arial"/>
                <w:b/>
                <w:bCs/>
                <w:i/>
                <w:iCs/>
                <w:color w:val="000000"/>
              </w:rPr>
              <w:t>Star Wars API | Full Stack Developer</w:t>
            </w:r>
          </w:p>
          <w:p w14:paraId="43597224" w14:textId="5C52FCEA" w:rsidR="00ED4CA6" w:rsidRPr="00427146" w:rsidRDefault="00ED4CA6" w:rsidP="00427146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 w:rsidRPr="005C4B76">
              <w:rPr>
                <w:rFonts w:ascii="Arial" w:hAnsi="Arial" w:cs="Arial"/>
                <w:b/>
                <w:bCs/>
                <w:i/>
                <w:iCs/>
                <w:color w:val="000000"/>
              </w:rPr>
              <w:t>Live Site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|  </w:t>
            </w:r>
            <w:hyperlink r:id="rId9" w:history="1">
              <w:r>
                <w:rPr>
                  <w:rFonts w:ascii="Arial" w:hAnsi="Arial" w:cs="Arial"/>
                  <w:i/>
                  <w:iCs/>
                  <w:color w:val="103CC0"/>
                  <w:u w:val="single" w:color="103CC0"/>
                </w:rPr>
                <w:t>https://alanis-star-wars-api.netlify.app/</w:t>
              </w:r>
            </w:hyperlink>
          </w:p>
          <w:p w14:paraId="67E206FF" w14:textId="570B9407" w:rsidR="00ED4CA6" w:rsidRPr="00717FFC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717FFC">
              <w:rPr>
                <w:rFonts w:ascii="Arial" w:hAnsi="Arial" w:cs="Arial"/>
                <w:color w:val="000000"/>
              </w:rPr>
              <w:t xml:space="preserve">Created a React App </w:t>
            </w:r>
          </w:p>
          <w:p w14:paraId="653357E0" w14:textId="153E82E7" w:rsidR="00ED4CA6" w:rsidRPr="00717FFC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17FFC">
              <w:rPr>
                <w:rFonts w:ascii="Arial" w:hAnsi="Arial" w:cs="Arial"/>
                <w:color w:val="000000"/>
              </w:rPr>
              <w:t>Map over the array of objects in component state and render a card for each object.</w:t>
            </w:r>
          </w:p>
          <w:p w14:paraId="2674E599" w14:textId="06733154" w:rsidR="00ED4CA6" w:rsidRPr="00427146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17FFC">
              <w:rPr>
                <w:rFonts w:ascii="Arial" w:hAnsi="Arial" w:cs="Arial"/>
                <w:color w:val="000000"/>
              </w:rPr>
              <w:t xml:space="preserve">Use the </w:t>
            </w:r>
            <w:proofErr w:type="spellStart"/>
            <w:r w:rsidRPr="00717FFC">
              <w:rPr>
                <w:rFonts w:ascii="Arial" w:hAnsi="Arial" w:cs="Arial"/>
                <w:color w:val="000000"/>
              </w:rPr>
              <w:t>useEffect</w:t>
            </w:r>
            <w:proofErr w:type="spellEnd"/>
            <w:r w:rsidRPr="00717FFC">
              <w:rPr>
                <w:rFonts w:ascii="Arial" w:hAnsi="Arial" w:cs="Arial"/>
                <w:color w:val="000000"/>
              </w:rPr>
              <w:t xml:space="preserve"> hook to fetch all data from an API and store the data in components.</w:t>
            </w:r>
          </w:p>
          <w:p w14:paraId="6D98F8B8" w14:textId="2B5D382B" w:rsidR="00ED4CA6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17FFC">
              <w:rPr>
                <w:rFonts w:ascii="Arial" w:hAnsi="Arial" w:cs="Arial"/>
                <w:color w:val="000000"/>
              </w:rPr>
              <w:t>Improves website performance by diagnosing and resolving issues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14:paraId="3664ED81" w14:textId="7954B6B2" w:rsidR="00ED4CA6" w:rsidRPr="005C4B76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717FFC">
              <w:rPr>
                <w:rFonts w:ascii="Arial" w:hAnsi="Arial" w:cs="Arial"/>
                <w:color w:val="000000"/>
              </w:rPr>
              <w:t>Utilized Git control during the production of the application</w:t>
            </w:r>
            <w:r w:rsidR="005C4B76">
              <w:rPr>
                <w:rFonts w:ascii="Arial" w:hAnsi="Arial" w:cs="Arial"/>
                <w:color w:val="000000"/>
              </w:rPr>
              <w:t>.</w:t>
            </w:r>
          </w:p>
          <w:p w14:paraId="00CC2A3D" w14:textId="62082B7B" w:rsidR="00ED4CA6" w:rsidRPr="005C4B76" w:rsidRDefault="00ED4CA6" w:rsidP="00427146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 w:rsidRPr="005C4B76">
              <w:rPr>
                <w:rFonts w:ascii="Arial" w:hAnsi="Arial" w:cs="Arial"/>
                <w:b/>
                <w:bCs/>
                <w:i/>
                <w:iCs/>
                <w:color w:val="000000"/>
              </w:rPr>
              <w:t>Less is Greener | Product Manager</w:t>
            </w:r>
          </w:p>
          <w:p w14:paraId="4555EBD7" w14:textId="04D1FDC1" w:rsidR="00ED4CA6" w:rsidRDefault="00ED4CA6" w:rsidP="00427146">
            <w:pPr>
              <w:spacing w:after="0"/>
              <w:rPr>
                <w:rFonts w:ascii="Arial" w:hAnsi="Arial" w:cs="Arial"/>
                <w:i/>
                <w:iCs/>
                <w:color w:val="000000"/>
              </w:rPr>
            </w:pPr>
            <w:r w:rsidRPr="005C4B76">
              <w:rPr>
                <w:rFonts w:ascii="Arial" w:hAnsi="Arial" w:cs="Arial"/>
                <w:b/>
                <w:bCs/>
                <w:i/>
                <w:iCs/>
                <w:color w:val="000000"/>
              </w:rPr>
              <w:t>Live Site</w:t>
            </w:r>
            <w:r>
              <w:rPr>
                <w:rFonts w:ascii="Arial" w:hAnsi="Arial" w:cs="Arial"/>
                <w:i/>
                <w:iCs/>
                <w:color w:val="000000"/>
              </w:rPr>
              <w:t xml:space="preserve"> |  </w:t>
            </w:r>
            <w:hyperlink r:id="rId10" w:history="1">
              <w:r>
                <w:rPr>
                  <w:rFonts w:ascii="Arial" w:hAnsi="Arial" w:cs="Arial"/>
                  <w:i/>
                  <w:iCs/>
                  <w:color w:val="103CC0"/>
                </w:rPr>
                <w:t>https://less-is-greener.netlify.app/</w:t>
              </w:r>
            </w:hyperlink>
          </w:p>
          <w:p w14:paraId="0D389D6E" w14:textId="3B28B328" w:rsidR="00ED4CA6" w:rsidRPr="00ED4CA6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ED4CA6">
              <w:rPr>
                <w:rFonts w:ascii="Arial" w:hAnsi="Arial" w:cs="Arial"/>
                <w:color w:val="000000"/>
              </w:rPr>
              <w:t xml:space="preserve">Work with a team of four in building a full stack website using Express, React, MongoDB/Mongoose, Node and full </w:t>
            </w:r>
            <w:proofErr w:type="gramStart"/>
            <w:r w:rsidRPr="00ED4CA6">
              <w:rPr>
                <w:rFonts w:ascii="Arial" w:hAnsi="Arial" w:cs="Arial"/>
                <w:color w:val="000000"/>
              </w:rPr>
              <w:t>CRUD</w:t>
            </w:r>
            <w:proofErr w:type="gramEnd"/>
          </w:p>
          <w:p w14:paraId="4FFC4613" w14:textId="6D5C2D58" w:rsidR="00ED4CA6" w:rsidRPr="00ED4CA6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D4CA6">
              <w:rPr>
                <w:rFonts w:ascii="Arial" w:hAnsi="Arial" w:cs="Arial"/>
                <w:color w:val="000000"/>
              </w:rPr>
              <w:t>Support team with making appropriate commitments throughout the project building.</w:t>
            </w:r>
          </w:p>
          <w:p w14:paraId="0A26D4EA" w14:textId="2DF5BFA1" w:rsidR="00ED4CA6" w:rsidRPr="006A1DDB" w:rsidRDefault="00ED4CA6" w:rsidP="00603976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  <w:tab w:val="left" w:pos="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ED4CA6">
              <w:rPr>
                <w:rFonts w:ascii="Arial" w:hAnsi="Arial" w:cs="Arial"/>
                <w:color w:val="000000"/>
              </w:rPr>
              <w:t xml:space="preserve">Responsible for prioritizing task </w:t>
            </w:r>
            <w:r w:rsidR="00427146" w:rsidRPr="00ED4CA6">
              <w:rPr>
                <w:rFonts w:ascii="Arial" w:hAnsi="Arial" w:cs="Arial"/>
                <w:color w:val="000000"/>
              </w:rPr>
              <w:t xml:space="preserve">using Trello Board </w:t>
            </w:r>
            <w:r w:rsidRPr="00ED4CA6">
              <w:rPr>
                <w:rFonts w:ascii="Arial" w:hAnsi="Arial" w:cs="Arial"/>
                <w:color w:val="000000"/>
              </w:rPr>
              <w:t>so that the user gets the most out of the app.</w:t>
            </w:r>
          </w:p>
          <w:p w14:paraId="7D24AC07" w14:textId="6F2C0785" w:rsidR="00192B34" w:rsidRPr="007E52B9" w:rsidRDefault="00ED4CA6" w:rsidP="007E52B9">
            <w:pPr>
              <w:pStyle w:val="ListParagraph"/>
              <w:numPr>
                <w:ilvl w:val="0"/>
                <w:numId w:val="16"/>
              </w:numPr>
              <w:rPr>
                <w:color w:val="000000" w:themeColor="text1"/>
              </w:rPr>
            </w:pPr>
            <w:r w:rsidRPr="006A1DDB">
              <w:rPr>
                <w:rFonts w:ascii="Arial" w:hAnsi="Arial" w:cs="Arial"/>
                <w:color w:val="000000" w:themeColor="text1"/>
              </w:rPr>
              <w:t>Ensuring the project is completed on time through tracking commits from GitHub.</w:t>
            </w:r>
          </w:p>
          <w:p w14:paraId="5A2557B9" w14:textId="77777777" w:rsidR="007E52B9" w:rsidRPr="007E52B9" w:rsidRDefault="007E52B9" w:rsidP="007E52B9">
            <w:pPr>
              <w:pStyle w:val="ListParagraph"/>
              <w:rPr>
                <w:color w:val="000000" w:themeColor="text1"/>
              </w:rPr>
            </w:pPr>
          </w:p>
          <w:p w14:paraId="479B92FA" w14:textId="27B521E6" w:rsidR="006A1DDB" w:rsidRDefault="00094C29" w:rsidP="006A1DDB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lastRenderedPageBreak/>
              <w:t xml:space="preserve">Orange County Health Care </w:t>
            </w:r>
            <w:r w:rsidR="00603976">
              <w:rPr>
                <w:rFonts w:ascii="Arial" w:hAnsi="Arial" w:cs="Arial"/>
                <w:b/>
                <w:bCs/>
                <w:i/>
                <w:iCs/>
                <w:color w:val="000000"/>
              </w:rPr>
              <w:t>Agency</w:t>
            </w:r>
            <w:r w:rsidR="006A1DDB" w:rsidRPr="006A1DDB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| </w:t>
            </w:r>
            <w:r w:rsidR="00603976">
              <w:rPr>
                <w:rFonts w:ascii="Arial" w:hAnsi="Arial" w:cs="Arial"/>
                <w:b/>
                <w:bCs/>
                <w:i/>
                <w:iCs/>
                <w:color w:val="000000"/>
              </w:rPr>
              <w:t>Community Worker</w:t>
            </w:r>
          </w:p>
          <w:p w14:paraId="33DDA5BE" w14:textId="6B249CC8" w:rsidR="00A309D0" w:rsidRDefault="00A309D0" w:rsidP="00A309D0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June 2019 - Present</w:t>
            </w:r>
          </w:p>
          <w:p w14:paraId="47B6335F" w14:textId="77777777" w:rsidR="00A309D0" w:rsidRPr="006A1DDB" w:rsidRDefault="00A309D0" w:rsidP="006A1DDB">
            <w:pPr>
              <w:spacing w:after="0"/>
              <w:rPr>
                <w:rFonts w:ascii="Arial" w:hAnsi="Arial" w:cs="Arial"/>
                <w:b/>
                <w:bCs/>
                <w:i/>
                <w:iCs/>
                <w:color w:val="000000"/>
              </w:rPr>
            </w:pPr>
          </w:p>
          <w:p w14:paraId="7DDFA4D1" w14:textId="22F0FC6F" w:rsidR="00603976" w:rsidRPr="00952AA1" w:rsidRDefault="00603976" w:rsidP="00603976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720"/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603976">
              <w:rPr>
                <w:rFonts w:ascii="Arial" w:hAnsi="Arial" w:cs="Arial"/>
                <w:color w:val="000000"/>
              </w:rPr>
              <w:t>Onboarded fellow colleagues to Citrix EHR platform within 2 business days by modeling proper documentation and allowing opportunities to practice</w:t>
            </w:r>
            <w:r w:rsidR="00952AA1">
              <w:rPr>
                <w:rFonts w:ascii="Arial" w:hAnsi="Arial" w:cs="Arial"/>
                <w:color w:val="000000"/>
              </w:rPr>
              <w:t>.</w:t>
            </w:r>
          </w:p>
          <w:p w14:paraId="07C2ECA7" w14:textId="6B5D5045" w:rsidR="00603976" w:rsidRPr="00952AA1" w:rsidRDefault="00603976" w:rsidP="00952AA1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720"/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52AA1">
              <w:rPr>
                <w:rFonts w:ascii="Arial" w:hAnsi="Arial" w:cs="Arial"/>
                <w:color w:val="000000"/>
              </w:rPr>
              <w:t xml:space="preserve">Create spreadsheets using Microsoft Excel to keep track of client </w:t>
            </w:r>
            <w:r w:rsidR="00192B34" w:rsidRPr="00952AA1">
              <w:rPr>
                <w:rFonts w:ascii="Arial" w:hAnsi="Arial" w:cs="Arial"/>
                <w:color w:val="000000"/>
              </w:rPr>
              <w:t>contact.</w:t>
            </w:r>
          </w:p>
          <w:p w14:paraId="54C7B0F8" w14:textId="604A42F2" w:rsidR="00952AA1" w:rsidRPr="00192B34" w:rsidRDefault="00603976" w:rsidP="00192B34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720"/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192B34">
              <w:rPr>
                <w:rFonts w:ascii="Arial" w:hAnsi="Arial" w:cs="Arial"/>
                <w:color w:val="000000"/>
              </w:rPr>
              <w:t>Enter confidential chart information into the database.</w:t>
            </w:r>
          </w:p>
          <w:p w14:paraId="23545604" w14:textId="2435692C" w:rsidR="00603976" w:rsidRPr="00952AA1" w:rsidRDefault="00603976" w:rsidP="00952AA1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720"/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2AA1">
              <w:rPr>
                <w:rFonts w:ascii="Arial" w:hAnsi="Arial" w:cs="Arial"/>
                <w:color w:val="000000"/>
              </w:rPr>
              <w:t>Handel high levels of communication via Microsoft Outlook, Microsoft Teams, fax, and a multi-line phone system.</w:t>
            </w:r>
          </w:p>
          <w:p w14:paraId="757497AA" w14:textId="7F818790" w:rsidR="00603976" w:rsidRPr="00952AA1" w:rsidRDefault="00603976" w:rsidP="00952AA1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  <w:tab w:val="left" w:pos="720"/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2AA1">
              <w:rPr>
                <w:rFonts w:ascii="Arial" w:hAnsi="Arial" w:cs="Arial"/>
                <w:color w:val="000000"/>
              </w:rPr>
              <w:t>Research new programs to improve services to clients.</w:t>
            </w:r>
          </w:p>
          <w:p w14:paraId="1BAA8381" w14:textId="77777777" w:rsidR="002D4AD0" w:rsidRPr="002B1953" w:rsidRDefault="00603976" w:rsidP="002D4AD0">
            <w:pPr>
              <w:pStyle w:val="ListParagraph"/>
              <w:numPr>
                <w:ilvl w:val="0"/>
                <w:numId w:val="18"/>
              </w:numPr>
            </w:pPr>
            <w:r w:rsidRPr="00952AA1">
              <w:rPr>
                <w:rFonts w:ascii="Arial" w:hAnsi="Arial" w:cs="Arial"/>
                <w:color w:val="000000"/>
              </w:rPr>
              <w:t>Maintain privacy of documentation and records in accordance with State Regulation Standards to ensure HIPAA compliance</w:t>
            </w:r>
            <w:r w:rsidR="00952AA1">
              <w:rPr>
                <w:rFonts w:ascii="Arial" w:hAnsi="Arial" w:cs="Arial"/>
                <w:color w:val="000000"/>
              </w:rPr>
              <w:t>.</w:t>
            </w:r>
          </w:p>
          <w:p w14:paraId="18A5C7A1" w14:textId="77777777" w:rsidR="002B1953" w:rsidRPr="002D4AD0" w:rsidRDefault="002B1953" w:rsidP="002B1953">
            <w:pPr>
              <w:pStyle w:val="ListParagraph"/>
            </w:pPr>
          </w:p>
          <w:p w14:paraId="1F0DA15D" w14:textId="7911116B" w:rsidR="002D4AD0" w:rsidRDefault="002D4AD0" w:rsidP="002D4AD0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SeniorServ</w:t>
            </w:r>
            <w:proofErr w:type="spellEnd"/>
            <w:r w:rsidR="001A1A83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2B1953" w:rsidRPr="006A1DDB">
              <w:rPr>
                <w:rFonts w:ascii="Arial" w:hAnsi="Arial" w:cs="Arial"/>
                <w:b/>
                <w:bCs/>
                <w:i/>
                <w:iCs/>
                <w:color w:val="000000"/>
              </w:rPr>
              <w:t>|</w:t>
            </w:r>
            <w:r w:rsidR="002B1953"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</w:t>
            </w:r>
            <w:r w:rsidRPr="002B1953">
              <w:rPr>
                <w:rFonts w:ascii="Arial" w:hAnsi="Arial" w:cs="Arial"/>
                <w:b/>
                <w:bCs/>
                <w:i/>
                <w:iCs/>
                <w:color w:val="000000"/>
              </w:rPr>
              <w:t>Administrative Assistant</w:t>
            </w:r>
          </w:p>
          <w:p w14:paraId="5F73D218" w14:textId="3B53C991" w:rsidR="001A1A83" w:rsidRPr="001A1A83" w:rsidRDefault="001A1A83" w:rsidP="002D4AD0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July 2017 - December 2017</w:t>
            </w:r>
          </w:p>
          <w:p w14:paraId="68F4408E" w14:textId="56896773" w:rsidR="002D4AD0" w:rsidRPr="00533177" w:rsidRDefault="002D4AD0" w:rsidP="00533177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  <w:tab w:val="left" w:pos="720"/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33177">
              <w:rPr>
                <w:rFonts w:ascii="Arial" w:hAnsi="Arial" w:cs="Arial"/>
                <w:color w:val="000000"/>
              </w:rPr>
              <w:t xml:space="preserve">Analyze and evaluate </w:t>
            </w:r>
            <w:r w:rsidR="00533177" w:rsidRPr="00533177">
              <w:rPr>
                <w:rFonts w:ascii="Arial" w:hAnsi="Arial" w:cs="Arial"/>
                <w:color w:val="000000"/>
              </w:rPr>
              <w:t>clients’</w:t>
            </w:r>
            <w:r w:rsidRPr="00533177">
              <w:rPr>
                <w:rFonts w:ascii="Arial" w:hAnsi="Arial" w:cs="Arial"/>
                <w:color w:val="000000"/>
              </w:rPr>
              <w:t xml:space="preserve"> electronic files and organize </w:t>
            </w:r>
            <w:r w:rsidR="00533177" w:rsidRPr="00533177">
              <w:rPr>
                <w:rFonts w:ascii="Arial" w:hAnsi="Arial" w:cs="Arial"/>
                <w:color w:val="000000"/>
              </w:rPr>
              <w:t>data.</w:t>
            </w:r>
          </w:p>
          <w:p w14:paraId="7D5D6445" w14:textId="64E131B7" w:rsidR="002D4AD0" w:rsidRPr="00533177" w:rsidRDefault="002D4AD0" w:rsidP="00533177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  <w:tab w:val="left" w:pos="720"/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533177">
              <w:rPr>
                <w:rFonts w:ascii="Arial" w:hAnsi="Arial" w:cs="Arial"/>
                <w:color w:val="000000"/>
              </w:rPr>
              <w:t xml:space="preserve">Analyze and input client information onto </w:t>
            </w:r>
            <w:proofErr w:type="spellStart"/>
            <w:r w:rsidRPr="00533177">
              <w:rPr>
                <w:rFonts w:ascii="Arial" w:hAnsi="Arial" w:cs="Arial"/>
                <w:color w:val="000000"/>
              </w:rPr>
              <w:t>ServTracker</w:t>
            </w:r>
            <w:proofErr w:type="spellEnd"/>
            <w:r w:rsidR="00533177">
              <w:rPr>
                <w:rFonts w:ascii="Arial" w:hAnsi="Arial" w:cs="Arial"/>
                <w:color w:val="000000"/>
              </w:rPr>
              <w:t>.</w:t>
            </w:r>
          </w:p>
          <w:p w14:paraId="672D1AF5" w14:textId="70528F26" w:rsidR="002D4AD0" w:rsidRPr="00293282" w:rsidRDefault="002D4AD0" w:rsidP="00533177">
            <w:pPr>
              <w:pStyle w:val="ListParagraph"/>
              <w:numPr>
                <w:ilvl w:val="0"/>
                <w:numId w:val="19"/>
              </w:numPr>
            </w:pPr>
            <w:r w:rsidRPr="00533177">
              <w:rPr>
                <w:rFonts w:ascii="Arial" w:hAnsi="Arial" w:cs="Arial"/>
                <w:color w:val="000000"/>
              </w:rPr>
              <w:t>Create spreadsheets using Microsoft Excel to collect client survey responses</w:t>
            </w:r>
            <w:r w:rsidR="00533177">
              <w:rPr>
                <w:rFonts w:ascii="Arial" w:hAnsi="Arial" w:cs="Arial"/>
                <w:color w:val="000000"/>
              </w:rPr>
              <w:t>.</w:t>
            </w:r>
          </w:p>
        </w:tc>
      </w:tr>
      <w:tr w:rsidR="00ED4CA6" w:rsidRPr="00293282" w14:paraId="21258D87" w14:textId="77777777" w:rsidTr="3D49AB97">
        <w:tc>
          <w:tcPr>
            <w:tcW w:w="1981" w:type="dxa"/>
          </w:tcPr>
          <w:p w14:paraId="0D5D7C4E" w14:textId="77777777" w:rsidR="00ED4CA6" w:rsidRPr="00293282" w:rsidRDefault="00000000" w:rsidP="00ED4CA6">
            <w:pPr>
              <w:pStyle w:val="Heading1"/>
            </w:pPr>
            <w:sdt>
              <w:sdtPr>
                <w:alias w:val="Education:"/>
                <w:tag w:val="Education:"/>
                <w:id w:val="-1343390206"/>
                <w:placeholder>
                  <w:docPart w:val="409B6EAF19E75948A1B0700157CD6A00"/>
                </w:placeholder>
                <w:temporary/>
                <w:showingPlcHdr/>
                <w15:appearance w15:val="hidden"/>
              </w:sdtPr>
              <w:sdtContent>
                <w:r w:rsidR="00ED4CA6" w:rsidRPr="00293282">
                  <w:t>Education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7B4D5ACD" w14:textId="77777777" w:rsidR="00ED4CA6" w:rsidRDefault="00ED4CA6" w:rsidP="00ED4CA6">
            <w:pPr>
              <w:tabs>
                <w:tab w:val="right" w:pos="936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General Assembly</w:t>
            </w:r>
            <w:r>
              <w:rPr>
                <w:rFonts w:ascii="Arial" w:hAnsi="Arial" w:cs="Arial"/>
                <w:color w:val="000000"/>
              </w:rPr>
              <w:t>, Remote</w:t>
            </w:r>
          </w:p>
          <w:p w14:paraId="556B11B9" w14:textId="77777777" w:rsidR="00ED4CA6" w:rsidRDefault="00ED4CA6" w:rsidP="00ED4CA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Certificate of Completion, Software Engineering Immersive (SEI)</w:t>
            </w:r>
            <w:r>
              <w:rPr>
                <w:rFonts w:ascii="Arial" w:hAnsi="Arial" w:cs="Arial"/>
                <w:i/>
                <w:iCs/>
                <w:color w:val="000000"/>
              </w:rPr>
              <w:tab/>
            </w:r>
          </w:p>
          <w:p w14:paraId="2DF1AF72" w14:textId="130F84EC" w:rsidR="00ED4CA6" w:rsidRDefault="00ED4CA6" w:rsidP="00ED4CA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August 2022 - March 2023</w:t>
            </w:r>
          </w:p>
          <w:p w14:paraId="5C2B7ABE" w14:textId="77777777" w:rsidR="00ED4CA6" w:rsidRDefault="00ED4CA6" w:rsidP="00ED4CA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14:paraId="469A0625" w14:textId="77777777" w:rsidR="00ED4CA6" w:rsidRDefault="00ED4CA6" w:rsidP="00ED4CA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California State University of Fullerton</w:t>
            </w:r>
          </w:p>
          <w:p w14:paraId="74748771" w14:textId="77777777" w:rsidR="00ED4CA6" w:rsidRDefault="00ED4CA6" w:rsidP="00ED4CA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</w:rPr>
            </w:pPr>
            <w:r>
              <w:rPr>
                <w:rFonts w:ascii="Arial" w:hAnsi="Arial" w:cs="Arial"/>
                <w:i/>
                <w:iCs/>
                <w:color w:val="000000"/>
              </w:rPr>
              <w:t>Completed 120 units toward Bachelor of Science in Human Services</w:t>
            </w:r>
            <w:r>
              <w:rPr>
                <w:rFonts w:ascii="Arial" w:hAnsi="Arial" w:cs="Arial"/>
                <w:i/>
                <w:iCs/>
                <w:color w:val="000000"/>
              </w:rPr>
              <w:tab/>
            </w:r>
          </w:p>
          <w:p w14:paraId="1B838F84" w14:textId="61B83FCD" w:rsidR="00ED4CA6" w:rsidRPr="00293282" w:rsidRDefault="00ED4CA6" w:rsidP="00ED4CA6">
            <w:pPr>
              <w:tabs>
                <w:tab w:val="right" w:pos="10780"/>
              </w:tabs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Arial" w:hAnsi="Arial" w:cs="Arial"/>
                <w:i/>
                <w:iCs/>
                <w:color w:val="000000"/>
              </w:rPr>
              <w:t xml:space="preserve">September 2016 - </w:t>
            </w:r>
            <w:r>
              <w:rPr>
                <w:rFonts w:ascii="Arial" w:hAnsi="Arial" w:cs="Arial"/>
                <w:color w:val="000000"/>
              </w:rPr>
              <w:t>May 2018</w:t>
            </w:r>
          </w:p>
        </w:tc>
      </w:tr>
    </w:tbl>
    <w:p w14:paraId="38B32DF7" w14:textId="77777777" w:rsidR="008F11E2" w:rsidRDefault="008F11E2" w:rsidP="000A0D31"/>
    <w:sectPr w:rsidR="008F11E2" w:rsidSect="001E7033">
      <w:footerReference w:type="default" r:id="rId11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E0E42" w14:textId="77777777" w:rsidR="00BE5034" w:rsidRDefault="00BE5034">
      <w:pPr>
        <w:spacing w:after="0" w:line="240" w:lineRule="auto"/>
      </w:pPr>
      <w:r>
        <w:separator/>
      </w:r>
    </w:p>
    <w:p w14:paraId="7AE5DE74" w14:textId="77777777" w:rsidR="00BE5034" w:rsidRDefault="00BE5034"/>
    <w:p w14:paraId="5F93F83B" w14:textId="77777777" w:rsidR="00BE5034" w:rsidRDefault="00BE5034"/>
  </w:endnote>
  <w:endnote w:type="continuationSeparator" w:id="0">
    <w:p w14:paraId="7FBD2379" w14:textId="77777777" w:rsidR="00BE5034" w:rsidRDefault="00BE5034">
      <w:pPr>
        <w:spacing w:after="0" w:line="240" w:lineRule="auto"/>
      </w:pPr>
      <w:r>
        <w:continuationSeparator/>
      </w:r>
    </w:p>
    <w:p w14:paraId="1606C9BA" w14:textId="77777777" w:rsidR="00BE5034" w:rsidRDefault="00BE5034"/>
    <w:p w14:paraId="1D75A649" w14:textId="77777777" w:rsidR="00BE5034" w:rsidRDefault="00BE5034"/>
  </w:endnote>
  <w:endnote w:type="continuationNotice" w:id="1">
    <w:p w14:paraId="4DA06185" w14:textId="77777777" w:rsidR="00BE5034" w:rsidRDefault="00BE503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32DB7D83" w14:textId="77777777" w:rsidTr="001E7033">
      <w:tc>
        <w:tcPr>
          <w:tcW w:w="3240" w:type="dxa"/>
        </w:tcPr>
        <w:p w14:paraId="540F2103" w14:textId="77777777" w:rsidR="008F11E2" w:rsidRDefault="008F11E2" w:rsidP="00445C04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63724C06" w14:textId="72DF2F43" w:rsidR="008F11E2" w:rsidRDefault="00000000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717EE61712E6784BBD32456D3B197BE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Content>
              <w:proofErr w:type="spellStart"/>
              <w:r w:rsidR="00717FFC">
                <w:t>cynthia</w:t>
              </w:r>
              <w:proofErr w:type="spellEnd"/>
              <w:r w:rsidR="00717FFC">
                <w:t xml:space="preserve"> </w:t>
              </w:r>
              <w:proofErr w:type="spellStart"/>
              <w:r w:rsidR="00717FFC">
                <w:t>alanis</w:t>
              </w:r>
              <w:proofErr w:type="spellEnd"/>
            </w:sdtContent>
          </w:sdt>
        </w:p>
      </w:tc>
    </w:tr>
  </w:tbl>
  <w:p w14:paraId="296AE3AE" w14:textId="77777777" w:rsidR="009C4C2A" w:rsidRDefault="009C4C2A" w:rsidP="008F1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82583" w14:textId="77777777" w:rsidR="00BE5034" w:rsidRDefault="00BE5034">
      <w:pPr>
        <w:spacing w:after="0" w:line="240" w:lineRule="auto"/>
      </w:pPr>
      <w:r>
        <w:separator/>
      </w:r>
    </w:p>
    <w:p w14:paraId="3723D786" w14:textId="77777777" w:rsidR="00BE5034" w:rsidRDefault="00BE5034"/>
    <w:p w14:paraId="75100DB6" w14:textId="77777777" w:rsidR="00BE5034" w:rsidRDefault="00BE5034"/>
  </w:footnote>
  <w:footnote w:type="continuationSeparator" w:id="0">
    <w:p w14:paraId="69156153" w14:textId="77777777" w:rsidR="00BE5034" w:rsidRDefault="00BE5034">
      <w:pPr>
        <w:spacing w:after="0" w:line="240" w:lineRule="auto"/>
      </w:pPr>
      <w:r>
        <w:continuationSeparator/>
      </w:r>
    </w:p>
    <w:p w14:paraId="74439E4B" w14:textId="77777777" w:rsidR="00BE5034" w:rsidRDefault="00BE5034"/>
    <w:p w14:paraId="611C87B9" w14:textId="77777777" w:rsidR="00BE5034" w:rsidRDefault="00BE5034"/>
  </w:footnote>
  <w:footnote w:type="continuationNotice" w:id="1">
    <w:p w14:paraId="0A079D7F" w14:textId="77777777" w:rsidR="00BE5034" w:rsidRDefault="00BE503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26D74EBC"/>
    <w:multiLevelType w:val="hybridMultilevel"/>
    <w:tmpl w:val="8160D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605BAB"/>
    <w:multiLevelType w:val="hybridMultilevel"/>
    <w:tmpl w:val="6306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DD516C"/>
    <w:multiLevelType w:val="hybridMultilevel"/>
    <w:tmpl w:val="2ED6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03F99"/>
    <w:multiLevelType w:val="hybridMultilevel"/>
    <w:tmpl w:val="09A8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D0340"/>
    <w:multiLevelType w:val="hybridMultilevel"/>
    <w:tmpl w:val="C9462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5925"/>
    <w:multiLevelType w:val="hybridMultilevel"/>
    <w:tmpl w:val="4AD4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90520D"/>
    <w:multiLevelType w:val="hybridMultilevel"/>
    <w:tmpl w:val="1A06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3933">
    <w:abstractNumId w:val="15"/>
  </w:num>
  <w:num w:numId="2" w16cid:durableId="1459688291">
    <w:abstractNumId w:val="9"/>
  </w:num>
  <w:num w:numId="3" w16cid:durableId="1412892686">
    <w:abstractNumId w:val="7"/>
  </w:num>
  <w:num w:numId="4" w16cid:durableId="705568833">
    <w:abstractNumId w:val="6"/>
  </w:num>
  <w:num w:numId="5" w16cid:durableId="91706348">
    <w:abstractNumId w:val="5"/>
  </w:num>
  <w:num w:numId="6" w16cid:durableId="461270809">
    <w:abstractNumId w:val="4"/>
  </w:num>
  <w:num w:numId="7" w16cid:durableId="1248536532">
    <w:abstractNumId w:val="8"/>
  </w:num>
  <w:num w:numId="8" w16cid:durableId="1382822596">
    <w:abstractNumId w:val="3"/>
  </w:num>
  <w:num w:numId="9" w16cid:durableId="1740713663">
    <w:abstractNumId w:val="2"/>
  </w:num>
  <w:num w:numId="10" w16cid:durableId="27995075">
    <w:abstractNumId w:val="1"/>
  </w:num>
  <w:num w:numId="11" w16cid:durableId="1590120167">
    <w:abstractNumId w:val="0"/>
  </w:num>
  <w:num w:numId="12" w16cid:durableId="2116512554">
    <w:abstractNumId w:val="10"/>
  </w:num>
  <w:num w:numId="13" w16cid:durableId="689338049">
    <w:abstractNumId w:val="12"/>
  </w:num>
  <w:num w:numId="14" w16cid:durableId="1278029712">
    <w:abstractNumId w:val="17"/>
  </w:num>
  <w:num w:numId="15" w16cid:durableId="611861087">
    <w:abstractNumId w:val="16"/>
  </w:num>
  <w:num w:numId="16" w16cid:durableId="543326135">
    <w:abstractNumId w:val="13"/>
  </w:num>
  <w:num w:numId="17" w16cid:durableId="1465656229">
    <w:abstractNumId w:val="11"/>
  </w:num>
  <w:num w:numId="18" w16cid:durableId="1928035625">
    <w:abstractNumId w:val="14"/>
  </w:num>
  <w:num w:numId="19" w16cid:durableId="20050145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FC"/>
    <w:rsid w:val="00003A00"/>
    <w:rsid w:val="00004F39"/>
    <w:rsid w:val="00094C29"/>
    <w:rsid w:val="000A0D31"/>
    <w:rsid w:val="000D27BB"/>
    <w:rsid w:val="00192B34"/>
    <w:rsid w:val="001A1A83"/>
    <w:rsid w:val="001E7033"/>
    <w:rsid w:val="001F2802"/>
    <w:rsid w:val="0022794A"/>
    <w:rsid w:val="0028156A"/>
    <w:rsid w:val="002828A5"/>
    <w:rsid w:val="00293282"/>
    <w:rsid w:val="002B1953"/>
    <w:rsid w:val="002B2EA8"/>
    <w:rsid w:val="002D4AD0"/>
    <w:rsid w:val="00306857"/>
    <w:rsid w:val="003341C4"/>
    <w:rsid w:val="00340376"/>
    <w:rsid w:val="0037022B"/>
    <w:rsid w:val="003F47D0"/>
    <w:rsid w:val="00415C27"/>
    <w:rsid w:val="00427146"/>
    <w:rsid w:val="004363AC"/>
    <w:rsid w:val="00445C04"/>
    <w:rsid w:val="0045594A"/>
    <w:rsid w:val="004857EE"/>
    <w:rsid w:val="00486FF2"/>
    <w:rsid w:val="004B3103"/>
    <w:rsid w:val="00506153"/>
    <w:rsid w:val="005329BB"/>
    <w:rsid w:val="00533177"/>
    <w:rsid w:val="00545EBD"/>
    <w:rsid w:val="005C4B76"/>
    <w:rsid w:val="00603976"/>
    <w:rsid w:val="006039A6"/>
    <w:rsid w:val="00681958"/>
    <w:rsid w:val="006A1DDB"/>
    <w:rsid w:val="006E0C31"/>
    <w:rsid w:val="00717FFC"/>
    <w:rsid w:val="0076504D"/>
    <w:rsid w:val="00776552"/>
    <w:rsid w:val="007E3DA2"/>
    <w:rsid w:val="007E52B9"/>
    <w:rsid w:val="007E59B8"/>
    <w:rsid w:val="007F70C7"/>
    <w:rsid w:val="008362E3"/>
    <w:rsid w:val="00847604"/>
    <w:rsid w:val="008547C0"/>
    <w:rsid w:val="008F11E2"/>
    <w:rsid w:val="00952AA1"/>
    <w:rsid w:val="00973159"/>
    <w:rsid w:val="0097602F"/>
    <w:rsid w:val="00986F49"/>
    <w:rsid w:val="009B4D16"/>
    <w:rsid w:val="009B5D1A"/>
    <w:rsid w:val="009C2979"/>
    <w:rsid w:val="009C4C2A"/>
    <w:rsid w:val="00A309D0"/>
    <w:rsid w:val="00A401F5"/>
    <w:rsid w:val="00A42251"/>
    <w:rsid w:val="00A71C6F"/>
    <w:rsid w:val="00AB3DA1"/>
    <w:rsid w:val="00AC5E68"/>
    <w:rsid w:val="00AF5F3D"/>
    <w:rsid w:val="00AF6711"/>
    <w:rsid w:val="00BD6544"/>
    <w:rsid w:val="00BE5034"/>
    <w:rsid w:val="00BF3396"/>
    <w:rsid w:val="00C3020A"/>
    <w:rsid w:val="00C379BF"/>
    <w:rsid w:val="00C5794C"/>
    <w:rsid w:val="00C70F03"/>
    <w:rsid w:val="00D62B96"/>
    <w:rsid w:val="00DE5804"/>
    <w:rsid w:val="00E11CC6"/>
    <w:rsid w:val="00E22010"/>
    <w:rsid w:val="00E5345A"/>
    <w:rsid w:val="00EB452E"/>
    <w:rsid w:val="00ED4CA6"/>
    <w:rsid w:val="00FB32B3"/>
    <w:rsid w:val="00FB3F24"/>
    <w:rsid w:val="3D49A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F8A4D0"/>
  <w15:chartTrackingRefBased/>
  <w15:docId w15:val="{086C7169-75CF-E347-A82E-B9ECDDCC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D0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2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aline-design.netlify.app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ss-is-greener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anis-star-wars-api.netlify.app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ynthiaiphone/Library/Containers/com.microsoft.Word/Data/Library/Application%20Support/Microsoft/Office/16.0/DTS/Search/%7bF2815BC1-E479-5E45-8F4B-C8B0AC003678%7dtf0346438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299961FA3D394E9D40E1D572BEF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5DB0D-9B37-6847-8550-2AF795516075}"/>
      </w:docPartPr>
      <w:docPartBody>
        <w:p w:rsidR="00F96CC9" w:rsidRDefault="00F96CC9">
          <w:pPr>
            <w:pStyle w:val="05299961FA3D394E9D40E1D572BEF06A"/>
          </w:pPr>
          <w:r>
            <w:t>Your Name</w:t>
          </w:r>
        </w:p>
      </w:docPartBody>
    </w:docPart>
    <w:docPart>
      <w:docPartPr>
        <w:name w:val="717EE61712E6784BBD32456D3B197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35818-CABF-3241-B5FA-28B74244C640}"/>
      </w:docPartPr>
      <w:docPartBody>
        <w:p w:rsidR="00F96CC9" w:rsidRDefault="00085C22" w:rsidP="00085C22">
          <w:pPr>
            <w:pStyle w:val="717EE61712E6784BBD32456D3B197BE6"/>
          </w:pPr>
          <w:r>
            <w:t>Accomplishments</w:t>
          </w:r>
        </w:p>
      </w:docPartBody>
    </w:docPart>
    <w:docPart>
      <w:docPartPr>
        <w:name w:val="409B6EAF19E75948A1B0700157CD6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40956-329F-CF4C-8C0A-605CE1625CEE}"/>
      </w:docPartPr>
      <w:docPartBody>
        <w:p w:rsidR="00F96CC9" w:rsidRDefault="00085C22" w:rsidP="00085C22">
          <w:pPr>
            <w:pStyle w:val="409B6EAF19E75948A1B0700157CD6A00"/>
          </w:pPr>
          <w:r w:rsidRPr="0029328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C22"/>
    <w:rsid w:val="00085C22"/>
    <w:rsid w:val="00270D80"/>
    <w:rsid w:val="00C91061"/>
    <w:rsid w:val="00F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05299961FA3D394E9D40E1D572BEF06A">
    <w:name w:val="05299961FA3D394E9D40E1D572BEF06A"/>
  </w:style>
  <w:style w:type="paragraph" w:customStyle="1" w:styleId="717EE61712E6784BBD32456D3B197BE6">
    <w:name w:val="717EE61712E6784BBD32456D3B197BE6"/>
    <w:rsid w:val="00085C22"/>
  </w:style>
  <w:style w:type="paragraph" w:customStyle="1" w:styleId="409B6EAF19E75948A1B0700157CD6A00">
    <w:name w:val="409B6EAF19E75948A1B0700157CD6A00"/>
    <w:rsid w:val="00085C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{F2815BC1-E479-5E45-8F4B-C8B0AC003678}tf03464381_win32.dotx</Template>
  <TotalTime>1</TotalTime>
  <Pages>2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iPhone</dc:creator>
  <cp:keywords>cynthia alanis</cp:keywords>
  <cp:lastModifiedBy>Cynthia Alanis</cp:lastModifiedBy>
  <cp:revision>3</cp:revision>
  <dcterms:created xsi:type="dcterms:W3CDTF">2023-03-23T06:36:00Z</dcterms:created>
  <dcterms:modified xsi:type="dcterms:W3CDTF">2023-03-23T06:36:00Z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